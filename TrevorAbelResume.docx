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184664" w:rsidRPr="000C46A8" w14:paraId="6D9AD077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184664" w:rsidRPr="00A85B6F" w14:paraId="55BCCA47" w14:textId="77777777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0663DD6A" w14:textId="77777777" w:rsidR="00184664" w:rsidRPr="00A85B6F" w:rsidRDefault="007834B8" w:rsidP="00CC7AD0">
                  <w:pPr>
                    <w:pStyle w:val="Heading2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10DD397491893040AC9C4E6EE9563E9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Skills</w:t>
                      </w:r>
                    </w:sdtContent>
                  </w:sdt>
                </w:p>
                <w:p w14:paraId="6C28F17A" w14:textId="3373F15E" w:rsidR="00727D8C" w:rsidRDefault="00727D8C" w:rsidP="00727D8C">
                  <w:pPr>
                    <w:pStyle w:val="Heading3"/>
                  </w:pPr>
                  <w:r>
                    <w:t>Proficient: Microsoft Office Suite, Leadership, Problem Solving, Customer Service, Java Programing</w:t>
                  </w:r>
                  <w:r w:rsidR="007861DA">
                    <w:t>,</w:t>
                  </w:r>
                </w:p>
                <w:p w14:paraId="79C4C0EA" w14:textId="19A237E2" w:rsidR="00727D8C" w:rsidRDefault="00727D8C" w:rsidP="00727D8C">
                  <w:pPr>
                    <w:pStyle w:val="Heading3"/>
                  </w:pPr>
                  <w:r>
                    <w:t>Intermediate: C++, HTML, CSS</w:t>
                  </w:r>
                </w:p>
                <w:p w14:paraId="4031E8CD" w14:textId="3D3D206C" w:rsidR="00184664" w:rsidRPr="00A85B6F" w:rsidRDefault="00727D8C" w:rsidP="00727D8C">
                  <w:pPr>
                    <w:pStyle w:val="Heading3"/>
                  </w:pPr>
                  <w:r>
                    <w:t>Novice: Perl, Python, JavaScript</w:t>
                  </w:r>
                  <w:r w:rsidR="003076EF">
                    <w:t>, Ruby, Verilog</w:t>
                  </w:r>
                </w:p>
              </w:tc>
            </w:tr>
            <w:tr w:rsidR="00184664" w:rsidRPr="00A85B6F" w14:paraId="12B4DD75" w14:textId="77777777" w:rsidTr="00A915C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682F51E1" w14:textId="3353DDFA" w:rsidR="00DE5DF1" w:rsidRDefault="007834B8" w:rsidP="00DE5DF1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D1900BF24F68994CA248E8FEE9B6AC4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Experience</w:t>
                      </w:r>
                    </w:sdtContent>
                  </w:sdt>
                </w:p>
                <w:p w14:paraId="0D0428F1" w14:textId="39A7A23E" w:rsidR="00DE5DF1" w:rsidRDefault="00DE5DF1" w:rsidP="00345058">
                  <w:pPr>
                    <w:pStyle w:val="Heading3"/>
                  </w:pPr>
                  <w:r>
                    <w:t>Sales Associate | Kohl’s | Sep 2019 – Present</w:t>
                  </w:r>
                </w:p>
                <w:p w14:paraId="4C2EC99F" w14:textId="28D96620" w:rsidR="00DE5DF1" w:rsidRPr="009B76DD" w:rsidRDefault="009B76DD" w:rsidP="00775B61">
                  <w:pPr>
                    <w:pStyle w:val="Heading3"/>
                    <w:numPr>
                      <w:ilvl w:val="0"/>
                      <w:numId w:val="2"/>
                    </w:numPr>
                    <w:jc w:val="left"/>
                  </w:pPr>
                  <w:r>
                    <w:rPr>
                      <w:b w:val="0"/>
                      <w:bCs/>
                    </w:rPr>
                    <w:t>Provide assistance in locating items, providing price checks, and item information to customers.</w:t>
                  </w:r>
                </w:p>
                <w:p w14:paraId="372F99D7" w14:textId="49B4272C" w:rsidR="009B76DD" w:rsidRPr="003076EF" w:rsidRDefault="009B76DD" w:rsidP="00775B61">
                  <w:pPr>
                    <w:pStyle w:val="Heading3"/>
                    <w:numPr>
                      <w:ilvl w:val="0"/>
                      <w:numId w:val="2"/>
                    </w:numPr>
                    <w:jc w:val="left"/>
                  </w:pPr>
                  <w:r>
                    <w:rPr>
                      <w:b w:val="0"/>
                      <w:bCs/>
                    </w:rPr>
                    <w:t xml:space="preserve">Fulfill online orders in a timely manner </w:t>
                  </w:r>
                  <w:r w:rsidR="003076EF">
                    <w:rPr>
                      <w:b w:val="0"/>
                      <w:bCs/>
                    </w:rPr>
                    <w:t>for customer pickups or deliveries.</w:t>
                  </w:r>
                </w:p>
                <w:p w14:paraId="1F4FAA76" w14:textId="270B406A" w:rsidR="003076EF" w:rsidRPr="00E72DB4" w:rsidRDefault="003076EF" w:rsidP="00775B61">
                  <w:pPr>
                    <w:pStyle w:val="Heading3"/>
                    <w:numPr>
                      <w:ilvl w:val="0"/>
                      <w:numId w:val="2"/>
                    </w:numPr>
                    <w:jc w:val="left"/>
                  </w:pPr>
                  <w:r>
                    <w:rPr>
                      <w:b w:val="0"/>
                      <w:bCs/>
                    </w:rPr>
                    <w:t>Recover and reorganize the store for inspections or at the end of a season.</w:t>
                  </w:r>
                </w:p>
                <w:p w14:paraId="75B2E3FE" w14:textId="7DD2C395" w:rsidR="00E72DB4" w:rsidRDefault="00E72DB4" w:rsidP="00775B61">
                  <w:pPr>
                    <w:pStyle w:val="Heading3"/>
                    <w:numPr>
                      <w:ilvl w:val="0"/>
                      <w:numId w:val="2"/>
                    </w:numPr>
                    <w:jc w:val="left"/>
                  </w:pPr>
                  <w:r>
                    <w:rPr>
                      <w:b w:val="0"/>
                      <w:bCs/>
                    </w:rPr>
                    <w:t>Assist customers with opening Kohl’s credit accounts and providing information about opening a credit line</w:t>
                  </w:r>
                </w:p>
                <w:p w14:paraId="571C8115" w14:textId="3377910B" w:rsidR="00184664" w:rsidRPr="00A85B6F" w:rsidRDefault="00345058" w:rsidP="00345058">
                  <w:pPr>
                    <w:pStyle w:val="Heading3"/>
                  </w:pPr>
                  <w:r>
                    <w:t xml:space="preserve"> </w:t>
                  </w:r>
                  <w:r w:rsidR="007F51C6">
                    <w:t>Resident Assistant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 w:rsidR="007F51C6">
                    <w:t>Charleston Southern University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 w:rsidR="007F51C6">
                    <w:t xml:space="preserve">Aug 2018 – </w:t>
                  </w:r>
                  <w:r w:rsidR="00A75640">
                    <w:t>May 2019</w:t>
                  </w:r>
                </w:p>
                <w:p w14:paraId="7B90F3C4" w14:textId="765F67D1" w:rsidR="00184664" w:rsidRDefault="001C48FE" w:rsidP="00775B61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>Created a community of 20 people that come from vastly different backgrounds.</w:t>
                  </w:r>
                </w:p>
                <w:p w14:paraId="29A82DBC" w14:textId="6EE5C612" w:rsidR="001C48FE" w:rsidRDefault="001C48FE" w:rsidP="00775B61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>Provide assistance to residents and inform them monthly.</w:t>
                  </w:r>
                </w:p>
                <w:p w14:paraId="1A68E32B" w14:textId="0FB77D48" w:rsidR="00184664" w:rsidRDefault="001C48FE" w:rsidP="00775B61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>Report to Residence Life Coordinator on status of the hall bi-weekly</w:t>
                  </w:r>
                  <w:r w:rsidR="00961FE1">
                    <w:t>.</w:t>
                  </w:r>
                </w:p>
                <w:p w14:paraId="44DF98E1" w14:textId="77777777" w:rsidR="00184664" w:rsidRPr="00A85B6F" w:rsidRDefault="007834B8" w:rsidP="00CC7AD0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AD35881E4530314BAB7F7C7B9FA1C0F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Education</w:t>
                      </w:r>
                    </w:sdtContent>
                  </w:sdt>
                </w:p>
                <w:p w14:paraId="50F8B951" w14:textId="0894D0D1" w:rsidR="00184664" w:rsidRDefault="008F7368" w:rsidP="00CC7AD0">
                  <w:pPr>
                    <w:pStyle w:val="Heading3"/>
                  </w:pPr>
                  <w:r>
                    <w:t>BS Cybersecurity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 w:rsidR="00BF5FCD">
                    <w:t xml:space="preserve">Aug 2017 - </w:t>
                  </w:r>
                  <w:r>
                    <w:t>May 2021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Charleston Southern University</w:t>
                  </w:r>
                </w:p>
                <w:p w14:paraId="70EA4080" w14:textId="11B0A266" w:rsidR="004670DD" w:rsidRDefault="008760D6" w:rsidP="008F7368">
                  <w:r>
                    <w:t>-Enrolled full</w:t>
                  </w:r>
                  <w:r w:rsidR="00EC6AB3">
                    <w:t xml:space="preserve"> </w:t>
                  </w:r>
                  <w:r>
                    <w:t xml:space="preserve">time </w:t>
                  </w:r>
                  <w:r w:rsidR="007F51C6">
                    <w:t>and expected Graduation in 2021</w:t>
                  </w:r>
                </w:p>
                <w:p w14:paraId="11D0CF7E" w14:textId="5AE4B549" w:rsidR="00DC54B4" w:rsidRPr="00A85B6F" w:rsidRDefault="008760D6" w:rsidP="008C76C3">
                  <w:r>
                    <w:t xml:space="preserve">-Pursuing a </w:t>
                  </w:r>
                  <w:proofErr w:type="gramStart"/>
                  <w:r w:rsidR="00DC54B4">
                    <w:t>B</w:t>
                  </w:r>
                  <w:r>
                    <w:t>achelor’s</w:t>
                  </w:r>
                  <w:proofErr w:type="gramEnd"/>
                  <w:r w:rsidR="00DC54B4">
                    <w:t xml:space="preserve"> degree in Cybersecurity</w:t>
                  </w:r>
                </w:p>
              </w:tc>
            </w:tr>
          </w:tbl>
          <w:p w14:paraId="3FA08C53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pPr w:leftFromText="180" w:rightFromText="180" w:tblpY="-285"/>
              <w:tblOverlap w:val="never"/>
              <w:tblW w:w="4433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33"/>
            </w:tblGrid>
            <w:tr w:rsidR="00184664" w:rsidRPr="00A85B6F" w14:paraId="1E4BA060" w14:textId="77777777" w:rsidTr="007861DA">
              <w:trPr>
                <w:trHeight w:hRule="exact" w:val="368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0D34162F" w14:textId="19453C91" w:rsidR="00184664" w:rsidRDefault="008C76C3" w:rsidP="00CC7AD0">
                  <w:pPr>
                    <w:pStyle w:val="Heading2"/>
                  </w:pPr>
                  <w:r>
                    <w:t>Contact</w:t>
                  </w:r>
                </w:p>
                <w:p w14:paraId="103142EC" w14:textId="232A3F54" w:rsidR="008C76C3" w:rsidRPr="00A85B6F" w:rsidRDefault="008C76C3" w:rsidP="00CC7AD0">
                  <w:pPr>
                    <w:pStyle w:val="Heading2"/>
                  </w:pPr>
                  <w:r>
                    <w:t>Information</w:t>
                  </w:r>
                </w:p>
                <w:p w14:paraId="77F1D6B9" w14:textId="77777777" w:rsidR="008C76C3" w:rsidRPr="007861DA" w:rsidRDefault="008C76C3" w:rsidP="008C76C3">
                  <w:pPr>
                    <w:pStyle w:val="Heading3"/>
                    <w:rPr>
                      <w:b w:val="0"/>
                      <w:bCs/>
                      <w:sz w:val="18"/>
                      <w:szCs w:val="18"/>
                    </w:rPr>
                  </w:pPr>
                  <w:r w:rsidRPr="007861DA">
                    <w:rPr>
                      <w:b w:val="0"/>
                      <w:bCs/>
                      <w:sz w:val="18"/>
                      <w:szCs w:val="18"/>
                    </w:rPr>
                    <w:t>Trevor Abel</w:t>
                  </w:r>
                </w:p>
                <w:p w14:paraId="13C77491" w14:textId="77777777" w:rsidR="008C76C3" w:rsidRPr="007861DA" w:rsidRDefault="008C76C3" w:rsidP="008C76C3">
                  <w:pPr>
                    <w:pStyle w:val="Heading3"/>
                    <w:rPr>
                      <w:b w:val="0"/>
                      <w:bCs/>
                      <w:sz w:val="18"/>
                      <w:szCs w:val="18"/>
                    </w:rPr>
                  </w:pPr>
                  <w:r w:rsidRPr="00436349">
                    <w:rPr>
                      <w:b w:val="0"/>
                      <w:bCs/>
                      <w:sz w:val="18"/>
                      <w:szCs w:val="18"/>
                    </w:rPr>
                    <w:t>Trevor.a.abel@gmail.com</w:t>
                  </w:r>
                </w:p>
                <w:p w14:paraId="65CF8DCE" w14:textId="77777777" w:rsidR="008C76C3" w:rsidRPr="007861DA" w:rsidRDefault="008C76C3" w:rsidP="008C76C3">
                  <w:pPr>
                    <w:pStyle w:val="Heading3"/>
                    <w:rPr>
                      <w:b w:val="0"/>
                      <w:bCs/>
                      <w:sz w:val="18"/>
                      <w:szCs w:val="18"/>
                    </w:rPr>
                  </w:pPr>
                  <w:r w:rsidRPr="007861DA">
                    <w:rPr>
                      <w:b w:val="0"/>
                      <w:bCs/>
                      <w:sz w:val="18"/>
                      <w:szCs w:val="18"/>
                    </w:rPr>
                    <w:t>3857 Tupelo Branch Row</w:t>
                  </w:r>
                </w:p>
                <w:p w14:paraId="667FFB57" w14:textId="77777777" w:rsidR="008C76C3" w:rsidRPr="007861DA" w:rsidRDefault="008C76C3" w:rsidP="008C76C3">
                  <w:pPr>
                    <w:pStyle w:val="Heading3"/>
                    <w:rPr>
                      <w:b w:val="0"/>
                      <w:bCs/>
                      <w:sz w:val="18"/>
                      <w:szCs w:val="18"/>
                    </w:rPr>
                  </w:pPr>
                  <w:r w:rsidRPr="007861DA">
                    <w:rPr>
                      <w:b w:val="0"/>
                      <w:bCs/>
                      <w:sz w:val="18"/>
                      <w:szCs w:val="18"/>
                    </w:rPr>
                    <w:t>Mount Pleasant, SC, 29429</w:t>
                  </w:r>
                </w:p>
                <w:p w14:paraId="2243CE3C" w14:textId="56DA1AD6" w:rsidR="00184664" w:rsidRPr="006F265B" w:rsidRDefault="008C76C3" w:rsidP="008C76C3">
                  <w:pPr>
                    <w:pStyle w:val="Heading3"/>
                    <w:rPr>
                      <w:sz w:val="19"/>
                      <w:szCs w:val="19"/>
                    </w:rPr>
                  </w:pPr>
                  <w:r w:rsidRPr="007861DA">
                    <w:rPr>
                      <w:b w:val="0"/>
                      <w:bCs/>
                      <w:sz w:val="18"/>
                      <w:szCs w:val="18"/>
                      <w:lang w:val="es-ES_tradnl"/>
                    </w:rPr>
                    <w:t>(843) 412-4252</w:t>
                  </w:r>
                </w:p>
              </w:tc>
            </w:tr>
            <w:tr w:rsidR="00184664" w:rsidRPr="00A85B6F" w14:paraId="7999E60E" w14:textId="77777777" w:rsidTr="007861DA">
              <w:trPr>
                <w:trHeight w:hRule="exact" w:val="10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p w14:paraId="7761AF95" w14:textId="77777777" w:rsidR="00184664" w:rsidRPr="00A85B6F" w:rsidRDefault="00184664" w:rsidP="007861DA">
                  <w:pPr>
                    <w:jc w:val="both"/>
                  </w:pPr>
                </w:p>
              </w:tc>
            </w:tr>
            <w:tr w:rsidR="00184664" w:rsidRPr="000C46A8" w14:paraId="6E054A1A" w14:textId="77777777" w:rsidTr="007861DA">
              <w:trPr>
                <w:trHeight w:val="689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201B9BE7" w14:textId="77777777" w:rsidR="00184664" w:rsidRPr="00A85B6F" w:rsidRDefault="007834B8" w:rsidP="00CC7AD0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98F575EFCD875946BE71EDE06BBFDA6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822EDC">
                        <w:rPr>
                          <w:sz w:val="28"/>
                        </w:rPr>
                        <w:t>Volunteer Experience or Leadership</w:t>
                      </w:r>
                    </w:sdtContent>
                  </w:sdt>
                </w:p>
                <w:p w14:paraId="648623B1" w14:textId="43B47E7C" w:rsidR="00A75640" w:rsidRDefault="00A75640" w:rsidP="000D55BA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  <w:i/>
                    </w:rPr>
                    <w:t>GenSend Mobilizer</w:t>
                  </w:r>
                  <w:r>
                    <w:rPr>
                      <w:b w:val="0"/>
                    </w:rPr>
                    <w:t xml:space="preserve"> 2019 </w:t>
                  </w:r>
                  <w:r w:rsidR="00775B61">
                    <w:rPr>
                      <w:b w:val="0"/>
                    </w:rPr>
                    <w:t>–</w:t>
                  </w:r>
                  <w:r>
                    <w:rPr>
                      <w:b w:val="0"/>
                    </w:rPr>
                    <w:t xml:space="preserve"> Current</w:t>
                  </w:r>
                </w:p>
                <w:p w14:paraId="55C1AF44" w14:textId="004212E7" w:rsidR="00775B61" w:rsidRPr="00775B61" w:rsidRDefault="00775B61" w:rsidP="000D55BA">
                  <w:pPr>
                    <w:pStyle w:val="Heading3"/>
                    <w:rPr>
                      <w:b w:val="0"/>
                    </w:rPr>
                  </w:pPr>
                  <w:r w:rsidRPr="00775B61">
                    <w:rPr>
                      <w:b w:val="0"/>
                      <w:i/>
                      <w:iCs/>
                    </w:rPr>
                    <w:t>Summer Puerto Rico Mission Trip</w:t>
                  </w:r>
                  <w:r>
                    <w:rPr>
                      <w:b w:val="0"/>
                      <w:i/>
                      <w:iCs/>
                    </w:rPr>
                    <w:t xml:space="preserve"> </w:t>
                  </w:r>
                  <w:r>
                    <w:rPr>
                      <w:b w:val="0"/>
                    </w:rPr>
                    <w:t>Jun 2019 – July 2019</w:t>
                  </w:r>
                </w:p>
                <w:p w14:paraId="2C7BACF1" w14:textId="01DBD4E1" w:rsidR="00F577F8" w:rsidRDefault="000D55BA" w:rsidP="00F577F8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  <w:i/>
                    </w:rPr>
                    <w:t xml:space="preserve"> </w:t>
                  </w:r>
                  <w:r w:rsidR="00F577F8">
                    <w:rPr>
                      <w:b w:val="0"/>
                      <w:i/>
                    </w:rPr>
                    <w:t>Small Group Leader</w:t>
                  </w:r>
                  <w:r w:rsidR="00F577F8">
                    <w:rPr>
                      <w:b w:val="0"/>
                    </w:rPr>
                    <w:t xml:space="preserve"> 2017 – </w:t>
                  </w:r>
                  <w:r w:rsidR="00A75640">
                    <w:rPr>
                      <w:b w:val="0"/>
                    </w:rPr>
                    <w:t>2019</w:t>
                  </w:r>
                </w:p>
                <w:p w14:paraId="69826E9D" w14:textId="2971FE2B" w:rsidR="00775B61" w:rsidRPr="00775B61" w:rsidRDefault="00775B61" w:rsidP="00F577F8">
                  <w:pPr>
                    <w:pStyle w:val="Heading3"/>
                    <w:rPr>
                      <w:b w:val="0"/>
                    </w:rPr>
                  </w:pPr>
                  <w:r w:rsidRPr="00775B61">
                    <w:rPr>
                      <w:b w:val="0"/>
                      <w:i/>
                      <w:iCs/>
                    </w:rPr>
                    <w:t>Spring Break Puerto Rico Mission Trip</w:t>
                  </w:r>
                  <w:r>
                    <w:rPr>
                      <w:b w:val="0"/>
                    </w:rPr>
                    <w:t xml:space="preserve"> March 3, 2017 – March 10, 2017</w:t>
                  </w:r>
                </w:p>
                <w:p w14:paraId="3E768877" w14:textId="7EC3EE28" w:rsidR="004670DD" w:rsidRDefault="000D55BA" w:rsidP="000D55BA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  <w:i/>
                    </w:rPr>
                    <w:t xml:space="preserve">Audio and Visual Technological Assistant </w:t>
                  </w:r>
                  <w:r>
                    <w:rPr>
                      <w:b w:val="0"/>
                    </w:rPr>
                    <w:t xml:space="preserve">2014 </w:t>
                  </w:r>
                  <w:r w:rsidR="00E72DB4">
                    <w:rPr>
                      <w:b w:val="0"/>
                    </w:rPr>
                    <w:t>–</w:t>
                  </w:r>
                  <w:r>
                    <w:rPr>
                      <w:b w:val="0"/>
                    </w:rPr>
                    <w:t xml:space="preserve"> 2017</w:t>
                  </w:r>
                </w:p>
                <w:p w14:paraId="7A4C52F9" w14:textId="2B6A11F1" w:rsidR="00E72DB4" w:rsidRDefault="00E72DB4" w:rsidP="000D55BA">
                  <w:pPr>
                    <w:pStyle w:val="Heading3"/>
                    <w:rPr>
                      <w:b w:val="0"/>
                    </w:rPr>
                  </w:pPr>
                </w:p>
                <w:p w14:paraId="1F3F079F" w14:textId="02CAC3B2" w:rsidR="000C46A8" w:rsidRDefault="000C46A8" w:rsidP="000D55BA">
                  <w:pPr>
                    <w:pStyle w:val="Heading3"/>
                    <w:rPr>
                      <w:b w:val="0"/>
                    </w:rPr>
                  </w:pPr>
                </w:p>
                <w:p w14:paraId="37C232A5" w14:textId="301DB983" w:rsidR="000C46A8" w:rsidRDefault="000C46A8" w:rsidP="000D55BA">
                  <w:pPr>
                    <w:pStyle w:val="Heading3"/>
                    <w:rPr>
                      <w:b w:val="0"/>
                    </w:rPr>
                  </w:pPr>
                </w:p>
                <w:p w14:paraId="15938135" w14:textId="003DA194" w:rsidR="007861DA" w:rsidRDefault="007861DA" w:rsidP="00913EE0">
                  <w:pPr>
                    <w:pStyle w:val="Heading3"/>
                    <w:jc w:val="both"/>
                    <w:rPr>
                      <w:b w:val="0"/>
                    </w:rPr>
                  </w:pPr>
                  <w:bookmarkStart w:id="0" w:name="_GoBack"/>
                  <w:bookmarkEnd w:id="0"/>
                </w:p>
                <w:p w14:paraId="2C928DE2" w14:textId="77777777" w:rsidR="00E72DB4" w:rsidRDefault="008C76C3" w:rsidP="008C76C3">
                  <w:pPr>
                    <w:pStyle w:val="Heading3"/>
                    <w:rPr>
                      <w:b w:val="0"/>
                      <w:bCs/>
                      <w:sz w:val="26"/>
                      <w:szCs w:val="26"/>
                    </w:rPr>
                  </w:pPr>
                  <w:r w:rsidRPr="008C76C3">
                    <w:rPr>
                      <w:b w:val="0"/>
                      <w:bCs/>
                      <w:sz w:val="26"/>
                      <w:szCs w:val="26"/>
                    </w:rPr>
                    <w:t>Honors</w:t>
                  </w:r>
                </w:p>
                <w:p w14:paraId="0943183B" w14:textId="650362B7" w:rsidR="008C76C3" w:rsidRPr="000C46A8" w:rsidRDefault="008C76C3" w:rsidP="00775B61">
                  <w:pPr>
                    <w:pStyle w:val="Heading3"/>
                    <w:numPr>
                      <w:ilvl w:val="0"/>
                      <w:numId w:val="1"/>
                    </w:numPr>
                    <w:jc w:val="left"/>
                    <w:rPr>
                      <w:b w:val="0"/>
                      <w:bCs/>
                      <w:szCs w:val="20"/>
                    </w:rPr>
                  </w:pPr>
                  <w:r>
                    <w:rPr>
                      <w:b w:val="0"/>
                      <w:bCs/>
                      <w:szCs w:val="20"/>
                    </w:rPr>
                    <w:t>Dean</w:t>
                  </w:r>
                  <w:r w:rsidR="000C46A8">
                    <w:rPr>
                      <w:b w:val="0"/>
                      <w:bCs/>
                      <w:szCs w:val="20"/>
                    </w:rPr>
                    <w:t>’</w:t>
                  </w:r>
                  <w:r>
                    <w:rPr>
                      <w:b w:val="0"/>
                      <w:bCs/>
                      <w:szCs w:val="20"/>
                    </w:rPr>
                    <w:t>s List Fall</w:t>
                  </w:r>
                  <w:r w:rsidR="000C46A8">
                    <w:rPr>
                      <w:b w:val="0"/>
                      <w:bCs/>
                      <w:szCs w:val="20"/>
                    </w:rPr>
                    <w:t xml:space="preserve"> 2019 | Charleston Southern University| 3.5 GPA</w:t>
                  </w:r>
                </w:p>
              </w:tc>
            </w:tr>
          </w:tbl>
          <w:p w14:paraId="5BF8A9E6" w14:textId="77777777" w:rsidR="00184664" w:rsidRPr="000C46A8" w:rsidRDefault="00184664" w:rsidP="00CC7AD0"/>
        </w:tc>
      </w:tr>
    </w:tbl>
    <w:p w14:paraId="673C655B" w14:textId="77777777" w:rsidR="00BA68C1" w:rsidRPr="000C46A8" w:rsidRDefault="00BA68C1" w:rsidP="004670DD">
      <w:pPr>
        <w:pStyle w:val="NoSpacing"/>
      </w:pPr>
    </w:p>
    <w:sectPr w:rsidR="00BA68C1" w:rsidRPr="000C46A8" w:rsidSect="004670DD">
      <w:footerReference w:type="default" r:id="rId7"/>
      <w:headerReference w:type="first" r:id="rId8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7FC67" w14:textId="77777777" w:rsidR="007834B8" w:rsidRDefault="007834B8" w:rsidP="008B2920">
      <w:pPr>
        <w:spacing w:after="0" w:line="240" w:lineRule="auto"/>
      </w:pPr>
      <w:r>
        <w:separator/>
      </w:r>
    </w:p>
  </w:endnote>
  <w:endnote w:type="continuationSeparator" w:id="0">
    <w:p w14:paraId="6BECD75E" w14:textId="77777777" w:rsidR="007834B8" w:rsidRDefault="007834B8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E2894D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3C2AB" w14:textId="77777777" w:rsidR="007834B8" w:rsidRDefault="007834B8" w:rsidP="008B2920">
      <w:pPr>
        <w:spacing w:after="0" w:line="240" w:lineRule="auto"/>
      </w:pPr>
      <w:r>
        <w:separator/>
      </w:r>
    </w:p>
  </w:footnote>
  <w:footnote w:type="continuationSeparator" w:id="0">
    <w:p w14:paraId="6FFA038B" w14:textId="77777777" w:rsidR="007834B8" w:rsidRDefault="007834B8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14:paraId="4D5B1346" w14:textId="77777777" w:rsidTr="00142F58">
      <w:sdt>
        <w:sdtPr>
          <w:alias w:val="Your Name:"/>
          <w:tag w:val="Your Name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332FD715" w14:textId="77777777" w:rsidR="00A85B6F" w:rsidRDefault="008F7368" w:rsidP="00A85B6F">
              <w:pPr>
                <w:pStyle w:val="Heading1"/>
              </w:pPr>
              <w:r>
                <w:t>Trevor Abel</w:t>
              </w:r>
            </w:p>
          </w:tc>
        </w:sdtContent>
      </w:sdt>
    </w:tr>
    <w:tr w:rsidR="00142F58" w14:paraId="12073798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39FF4BAE" w14:textId="77777777" w:rsidR="00142F58" w:rsidRDefault="00142F58" w:rsidP="00142F58"/>
      </w:tc>
    </w:tr>
  </w:tbl>
  <w:p w14:paraId="39EC6C7B" w14:textId="77777777" w:rsidR="00BD5EFB" w:rsidRDefault="00BD5E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E487D"/>
    <w:multiLevelType w:val="hybridMultilevel"/>
    <w:tmpl w:val="E5A48ABC"/>
    <w:lvl w:ilvl="0" w:tplc="F48C3544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74FC7"/>
    <w:multiLevelType w:val="hybridMultilevel"/>
    <w:tmpl w:val="D32E1AAE"/>
    <w:lvl w:ilvl="0" w:tplc="3AD69C2C">
      <w:start w:val="843"/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68"/>
    <w:rsid w:val="00001591"/>
    <w:rsid w:val="000243D1"/>
    <w:rsid w:val="00024CAB"/>
    <w:rsid w:val="00057F04"/>
    <w:rsid w:val="00075016"/>
    <w:rsid w:val="00095A28"/>
    <w:rsid w:val="000A378C"/>
    <w:rsid w:val="000C46A8"/>
    <w:rsid w:val="000D55BA"/>
    <w:rsid w:val="0010042F"/>
    <w:rsid w:val="00135C2C"/>
    <w:rsid w:val="00142F58"/>
    <w:rsid w:val="00153ED4"/>
    <w:rsid w:val="00184664"/>
    <w:rsid w:val="001C48FE"/>
    <w:rsid w:val="001C7765"/>
    <w:rsid w:val="001F60D3"/>
    <w:rsid w:val="0020741F"/>
    <w:rsid w:val="0022560E"/>
    <w:rsid w:val="0027115C"/>
    <w:rsid w:val="00293B83"/>
    <w:rsid w:val="002B1FFA"/>
    <w:rsid w:val="003076EF"/>
    <w:rsid w:val="00323866"/>
    <w:rsid w:val="00345058"/>
    <w:rsid w:val="00350988"/>
    <w:rsid w:val="00390414"/>
    <w:rsid w:val="003E1711"/>
    <w:rsid w:val="00433882"/>
    <w:rsid w:val="00436349"/>
    <w:rsid w:val="00452163"/>
    <w:rsid w:val="0045425A"/>
    <w:rsid w:val="00463A38"/>
    <w:rsid w:val="004670DD"/>
    <w:rsid w:val="0048346B"/>
    <w:rsid w:val="004C37EA"/>
    <w:rsid w:val="004D37CC"/>
    <w:rsid w:val="004E4CA5"/>
    <w:rsid w:val="00502D70"/>
    <w:rsid w:val="00510920"/>
    <w:rsid w:val="00517626"/>
    <w:rsid w:val="005B0E81"/>
    <w:rsid w:val="00607D79"/>
    <w:rsid w:val="00615172"/>
    <w:rsid w:val="00630D36"/>
    <w:rsid w:val="006649D3"/>
    <w:rsid w:val="006A3CE7"/>
    <w:rsid w:val="006D157F"/>
    <w:rsid w:val="006E5FD2"/>
    <w:rsid w:val="006F1734"/>
    <w:rsid w:val="006F265B"/>
    <w:rsid w:val="00727D8C"/>
    <w:rsid w:val="00775B61"/>
    <w:rsid w:val="00781D13"/>
    <w:rsid w:val="007834B8"/>
    <w:rsid w:val="00783C41"/>
    <w:rsid w:val="007861DA"/>
    <w:rsid w:val="00787503"/>
    <w:rsid w:val="00792967"/>
    <w:rsid w:val="007E7032"/>
    <w:rsid w:val="007F51C6"/>
    <w:rsid w:val="00822EDC"/>
    <w:rsid w:val="00833359"/>
    <w:rsid w:val="00853A34"/>
    <w:rsid w:val="00853CE2"/>
    <w:rsid w:val="00860491"/>
    <w:rsid w:val="008760D6"/>
    <w:rsid w:val="00887A77"/>
    <w:rsid w:val="008B2920"/>
    <w:rsid w:val="008B2DF7"/>
    <w:rsid w:val="008C76C3"/>
    <w:rsid w:val="008F7368"/>
    <w:rsid w:val="00905520"/>
    <w:rsid w:val="00913EE0"/>
    <w:rsid w:val="009244EC"/>
    <w:rsid w:val="00961FE1"/>
    <w:rsid w:val="009814C0"/>
    <w:rsid w:val="00984A27"/>
    <w:rsid w:val="009B76DD"/>
    <w:rsid w:val="009F2B50"/>
    <w:rsid w:val="00A213B1"/>
    <w:rsid w:val="00A54BD6"/>
    <w:rsid w:val="00A75640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BF5FCD"/>
    <w:rsid w:val="00C35EFB"/>
    <w:rsid w:val="00C73037"/>
    <w:rsid w:val="00CF5F58"/>
    <w:rsid w:val="00D04F56"/>
    <w:rsid w:val="00D2689C"/>
    <w:rsid w:val="00D97FFA"/>
    <w:rsid w:val="00DC54B4"/>
    <w:rsid w:val="00DE5DF1"/>
    <w:rsid w:val="00DF6A6F"/>
    <w:rsid w:val="00E20402"/>
    <w:rsid w:val="00E27B07"/>
    <w:rsid w:val="00E72DB4"/>
    <w:rsid w:val="00E928A3"/>
    <w:rsid w:val="00EC6AB3"/>
    <w:rsid w:val="00F577F8"/>
    <w:rsid w:val="00F67FBA"/>
    <w:rsid w:val="00F879CE"/>
    <w:rsid w:val="00FB1273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388A2"/>
  <w15:chartTrackingRefBased/>
  <w15:docId w15:val="{60CE3BED-CE82-7A42-A123-38228D3F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1C4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D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revorabel/Library/Containers/com.microsoft.Word/Data/Library/Application%20Support/Microsoft/Office/16.0/DTS/en-US%7b907263AE-5C85-4246-AE44-C872F0819351%7d/%7b4329E46A-3B06-8E41-9800-8DA3A6329D7C%7dtf163927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DD397491893040AC9C4E6EE9563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F1939-1900-1D48-B4F5-54F873CA7BD4}"/>
      </w:docPartPr>
      <w:docPartBody>
        <w:p w:rsidR="00E354EB" w:rsidRDefault="00E436AD">
          <w:pPr>
            <w:pStyle w:val="10DD397491893040AC9C4E6EE9563E94"/>
          </w:pPr>
          <w:r w:rsidRPr="00A85B6F">
            <w:t>Skills</w:t>
          </w:r>
        </w:p>
      </w:docPartBody>
    </w:docPart>
    <w:docPart>
      <w:docPartPr>
        <w:name w:val="D1900BF24F68994CA248E8FEE9B6A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E197A-6D8A-D740-A5D9-CB0D7DCBC7E4}"/>
      </w:docPartPr>
      <w:docPartBody>
        <w:p w:rsidR="00E354EB" w:rsidRDefault="00E436AD">
          <w:pPr>
            <w:pStyle w:val="D1900BF24F68994CA248E8FEE9B6AC48"/>
          </w:pPr>
          <w:r w:rsidRPr="00A85B6F">
            <w:t>Experience</w:t>
          </w:r>
        </w:p>
      </w:docPartBody>
    </w:docPart>
    <w:docPart>
      <w:docPartPr>
        <w:name w:val="AD35881E4530314BAB7F7C7B9FA1C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08C40-C290-C749-8EEF-5839FA60D180}"/>
      </w:docPartPr>
      <w:docPartBody>
        <w:p w:rsidR="00E354EB" w:rsidRDefault="00E436AD">
          <w:pPr>
            <w:pStyle w:val="AD35881E4530314BAB7F7C7B9FA1C0FB"/>
          </w:pPr>
          <w:r w:rsidRPr="00A85B6F">
            <w:t>Education</w:t>
          </w:r>
        </w:p>
      </w:docPartBody>
    </w:docPart>
    <w:docPart>
      <w:docPartPr>
        <w:name w:val="98F575EFCD875946BE71EDE06BBFD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39789-5EE3-3949-92DF-E9DCDC575B88}"/>
      </w:docPartPr>
      <w:docPartBody>
        <w:p w:rsidR="00E354EB" w:rsidRDefault="00E436AD">
          <w:pPr>
            <w:pStyle w:val="98F575EFCD875946BE71EDE06BBFDA66"/>
          </w:pPr>
          <w:r w:rsidRPr="00A85B6F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AD"/>
    <w:rsid w:val="000E7518"/>
    <w:rsid w:val="002D3F9A"/>
    <w:rsid w:val="00656222"/>
    <w:rsid w:val="007D17A4"/>
    <w:rsid w:val="007F55BC"/>
    <w:rsid w:val="00B021E9"/>
    <w:rsid w:val="00E354EB"/>
    <w:rsid w:val="00E4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DD397491893040AC9C4E6EE9563E94">
    <w:name w:val="10DD397491893040AC9C4E6EE9563E94"/>
  </w:style>
  <w:style w:type="paragraph" w:customStyle="1" w:styleId="549B668C215DE6409335EAE28AE9AB25">
    <w:name w:val="549B668C215DE6409335EAE28AE9AB25"/>
  </w:style>
  <w:style w:type="paragraph" w:customStyle="1" w:styleId="D1900BF24F68994CA248E8FEE9B6AC48">
    <w:name w:val="D1900BF24F68994CA248E8FEE9B6AC48"/>
  </w:style>
  <w:style w:type="paragraph" w:customStyle="1" w:styleId="46F13FF8BA0C1342849989D620341B19">
    <w:name w:val="46F13FF8BA0C1342849989D620341B19"/>
  </w:style>
  <w:style w:type="paragraph" w:customStyle="1" w:styleId="D806AC52E73087498285BDE124E6B045">
    <w:name w:val="D806AC52E73087498285BDE124E6B045"/>
  </w:style>
  <w:style w:type="paragraph" w:customStyle="1" w:styleId="888603961AF7D843A534E9E9A9E85F0E">
    <w:name w:val="888603961AF7D843A534E9E9A9E85F0E"/>
  </w:style>
  <w:style w:type="paragraph" w:customStyle="1" w:styleId="50963B1C7B7D824185318D06EEF2559E">
    <w:name w:val="50963B1C7B7D824185318D06EEF2559E"/>
  </w:style>
  <w:style w:type="paragraph" w:customStyle="1" w:styleId="C516BC2249D581418117671C66113B61">
    <w:name w:val="C516BC2249D581418117671C66113B61"/>
  </w:style>
  <w:style w:type="paragraph" w:customStyle="1" w:styleId="CF16E66210B14F438A396CFE948DBC4B">
    <w:name w:val="CF16E66210B14F438A396CFE948DBC4B"/>
  </w:style>
  <w:style w:type="paragraph" w:customStyle="1" w:styleId="746E9635ED7DB04482E1C0B370C49B1A">
    <w:name w:val="746E9635ED7DB04482E1C0B370C49B1A"/>
  </w:style>
  <w:style w:type="paragraph" w:customStyle="1" w:styleId="3CF77971A6BF6849B664D8D4452956A8">
    <w:name w:val="3CF77971A6BF6849B664D8D4452956A8"/>
  </w:style>
  <w:style w:type="paragraph" w:customStyle="1" w:styleId="AD35881E4530314BAB7F7C7B9FA1C0FB">
    <w:name w:val="AD35881E4530314BAB7F7C7B9FA1C0FB"/>
  </w:style>
  <w:style w:type="paragraph" w:customStyle="1" w:styleId="15FB6CBD918B08448EA2AF415647CC99">
    <w:name w:val="15FB6CBD918B08448EA2AF415647CC99"/>
  </w:style>
  <w:style w:type="paragraph" w:customStyle="1" w:styleId="D49828A791ABB24FAA424903DDC407FA">
    <w:name w:val="D49828A791ABB24FAA424903DDC407FA"/>
  </w:style>
  <w:style w:type="paragraph" w:customStyle="1" w:styleId="E1C1382517CE9E47AAB371FD860F5A7E">
    <w:name w:val="E1C1382517CE9E47AAB371FD860F5A7E"/>
  </w:style>
  <w:style w:type="paragraph" w:customStyle="1" w:styleId="40222597CB74FD42A4B286789DD47B2A">
    <w:name w:val="40222597CB74FD42A4B286789DD47B2A"/>
  </w:style>
  <w:style w:type="paragraph" w:customStyle="1" w:styleId="A1676B36B61F704BA3E2976C923D2329">
    <w:name w:val="A1676B36B61F704BA3E2976C923D2329"/>
  </w:style>
  <w:style w:type="paragraph" w:customStyle="1" w:styleId="02E6C71A22C40B458B7548400CCEC3FF">
    <w:name w:val="02E6C71A22C40B458B7548400CCEC3FF"/>
  </w:style>
  <w:style w:type="paragraph" w:customStyle="1" w:styleId="EEA100ADF7A41A48B17EC8FB9ECCF680">
    <w:name w:val="EEA100ADF7A41A48B17EC8FB9ECCF680"/>
  </w:style>
  <w:style w:type="paragraph" w:customStyle="1" w:styleId="02C999FD9CD2BB43BF272AD196F2B05D">
    <w:name w:val="02C999FD9CD2BB43BF272AD196F2B05D"/>
  </w:style>
  <w:style w:type="paragraph" w:customStyle="1" w:styleId="BEBE90CA3DFE8D44AD2773FD4B70453B">
    <w:name w:val="BEBE90CA3DFE8D44AD2773FD4B70453B"/>
  </w:style>
  <w:style w:type="paragraph" w:customStyle="1" w:styleId="226F2DE24F14404E95DAF76735630968">
    <w:name w:val="226F2DE24F14404E95DAF76735630968"/>
  </w:style>
  <w:style w:type="paragraph" w:customStyle="1" w:styleId="C5EF259BF21BF146BACBA86C093F7F09">
    <w:name w:val="C5EF259BF21BF146BACBA86C093F7F09"/>
  </w:style>
  <w:style w:type="paragraph" w:customStyle="1" w:styleId="1B26D4529A03C045B77720A51722E1F7">
    <w:name w:val="1B26D4529A03C045B77720A51722E1F7"/>
  </w:style>
  <w:style w:type="paragraph" w:customStyle="1" w:styleId="DB0112E0B66343498AE73AFAEEAB78A0">
    <w:name w:val="DB0112E0B66343498AE73AFAEEAB78A0"/>
  </w:style>
  <w:style w:type="paragraph" w:customStyle="1" w:styleId="AB2ABCBFAB260A4EA9DBD201C62CE7B6">
    <w:name w:val="AB2ABCBFAB260A4EA9DBD201C62CE7B6"/>
  </w:style>
  <w:style w:type="paragraph" w:customStyle="1" w:styleId="BC3074ED263F384092EA95BA8E44A551">
    <w:name w:val="BC3074ED263F384092EA95BA8E44A551"/>
  </w:style>
  <w:style w:type="paragraph" w:customStyle="1" w:styleId="98F575EFCD875946BE71EDE06BBFDA66">
    <w:name w:val="98F575EFCD875946BE71EDE06BBFDA66"/>
  </w:style>
  <w:style w:type="paragraph" w:customStyle="1" w:styleId="22477EB79997B7468FFD811FDAA8F671">
    <w:name w:val="22477EB79997B7468FFD811FDAA8F671"/>
  </w:style>
  <w:style w:type="paragraph" w:customStyle="1" w:styleId="680858EA2E8EFE4A9BFACD3D0DF950D6">
    <w:name w:val="680858EA2E8EFE4A9BFACD3D0DF950D6"/>
    <w:rsid w:val="00E354EB"/>
  </w:style>
  <w:style w:type="paragraph" w:customStyle="1" w:styleId="1C61CB0824F69A47ADB4BB561D03BFC5">
    <w:name w:val="1C61CB0824F69A47ADB4BB561D03BFC5"/>
    <w:rsid w:val="00E354EB"/>
  </w:style>
  <w:style w:type="paragraph" w:customStyle="1" w:styleId="1919D4F5DF1C1E4DB6184D05D3E719B2">
    <w:name w:val="1919D4F5DF1C1E4DB6184D05D3E719B2"/>
    <w:rsid w:val="00E354EB"/>
  </w:style>
  <w:style w:type="paragraph" w:customStyle="1" w:styleId="1933548C5C52E34CBF4F90D64955F358">
    <w:name w:val="1933548C5C52E34CBF4F90D64955F358"/>
    <w:rsid w:val="00E354EB"/>
  </w:style>
  <w:style w:type="paragraph" w:customStyle="1" w:styleId="FB9441E65E189C4599BDAB7EA2A0A730">
    <w:name w:val="FB9441E65E189C4599BDAB7EA2A0A730"/>
    <w:rsid w:val="007F55BC"/>
  </w:style>
  <w:style w:type="paragraph" w:customStyle="1" w:styleId="D3D79860F869C34C91310CF5D40F5AB6">
    <w:name w:val="D3D79860F869C34C91310CF5D40F5AB6"/>
    <w:rsid w:val="007F55BC"/>
  </w:style>
  <w:style w:type="paragraph" w:customStyle="1" w:styleId="F1DDA277A6DA9E42B9AC17A042BA284C">
    <w:name w:val="F1DDA277A6DA9E42B9AC17A042BA284C"/>
    <w:rsid w:val="007F55BC"/>
  </w:style>
  <w:style w:type="paragraph" w:customStyle="1" w:styleId="EB2A5427A671834F9796F17F81C71D0D">
    <w:name w:val="EB2A5427A671834F9796F17F81C71D0D"/>
    <w:rsid w:val="007F55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{4329E46A-3B06-8E41-9800-8DA3A6329D7C}tf16392742.dotx</Template>
  <TotalTime>45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Abel</dc:creator>
  <cp:keywords/>
  <dc:description/>
  <cp:lastModifiedBy>Trevor Abel</cp:lastModifiedBy>
  <cp:revision>12</cp:revision>
  <cp:lastPrinted>2016-06-29T01:32:00Z</cp:lastPrinted>
  <dcterms:created xsi:type="dcterms:W3CDTF">2019-12-19T06:59:00Z</dcterms:created>
  <dcterms:modified xsi:type="dcterms:W3CDTF">2020-02-20T00:15:00Z</dcterms:modified>
</cp:coreProperties>
</file>